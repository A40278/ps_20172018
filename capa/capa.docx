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E1A" w:rsidRDefault="004D1F48">
      <w:bookmarkStart w:id="0" w:name="_GoBack"/>
      <w:r>
        <w:rPr>
          <w:noProof/>
        </w:rPr>
        <w:drawing>
          <wp:inline distT="0" distB="0" distL="0" distR="0">
            <wp:extent cx="4320000" cy="4320000"/>
            <wp:effectExtent l="76200" t="76200" r="118745" b="1187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521E1A" w:rsidRDefault="00521E1A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6153785</wp:posOffset>
                </wp:positionH>
                <wp:positionV relativeFrom="page">
                  <wp:posOffset>6748145</wp:posOffset>
                </wp:positionV>
                <wp:extent cx="868680" cy="8458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27CF" w:rsidRDefault="002127CF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84.55pt;margin-top:531.35pt;width:68.4pt;height:66.6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" filled="f" stroked="f">
                <v:textbox>
                  <w:txbxContent>
                    <w:p w:rsidR="002127CF" w:rsidRDefault="002127CF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/>
    <w:p w:rsidR="00521E1A" w:rsidRDefault="00521E1A">
      <w:r>
        <w:rPr>
          <w:noProof/>
        </w:rPr>
        <w:lastRenderedPageBreak/>
        <w:drawing>
          <wp:inline distT="0" distB="0" distL="0" distR="0">
            <wp:extent cx="4320000" cy="4320000"/>
            <wp:effectExtent l="76200" t="76200" r="118745" b="1187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21E1A">
      <w:pgSz w:w="11907" w:h="1683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146" w:rsidRDefault="002E3146" w:rsidP="004D1F48">
      <w:r>
        <w:separator/>
      </w:r>
    </w:p>
  </w:endnote>
  <w:endnote w:type="continuationSeparator" w:id="0">
    <w:p w:rsidR="002E3146" w:rsidRDefault="002E3146" w:rsidP="004D1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146" w:rsidRDefault="002E3146" w:rsidP="004D1F48">
      <w:r>
        <w:separator/>
      </w:r>
    </w:p>
  </w:footnote>
  <w:footnote w:type="continuationSeparator" w:id="0">
    <w:p w:rsidR="002E3146" w:rsidRDefault="002E3146" w:rsidP="004D1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D7"/>
    <w:rsid w:val="002127CF"/>
    <w:rsid w:val="002E3146"/>
    <w:rsid w:val="004D1F48"/>
    <w:rsid w:val="00521E1A"/>
    <w:rsid w:val="00AA6DD7"/>
    <w:rsid w:val="00AF1090"/>
    <w:rsid w:val="00E8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2B993F"/>
  <w15:docId w15:val="{09B61B0C-2534-442C-8FE8-B2334B0C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qFormat/>
    <w:pPr>
      <w:keepNext/>
      <w:outlineLvl w:val="0"/>
    </w:pPr>
    <w:rPr>
      <w:sz w:val="52"/>
      <w:szCs w:val="52"/>
    </w:rPr>
  </w:style>
  <w:style w:type="paragraph" w:styleId="Cabealho2">
    <w:name w:val="heading 2"/>
    <w:basedOn w:val="Normal"/>
    <w:next w:val="Normal"/>
    <w:qFormat/>
    <w:pPr>
      <w:keepNext/>
      <w:jc w:val="center"/>
      <w:outlineLvl w:val="1"/>
    </w:pPr>
    <w:rPr>
      <w:sz w:val="52"/>
      <w:szCs w:val="5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sz w:val="96"/>
      <w:szCs w:val="96"/>
    </w:rPr>
  </w:style>
  <w:style w:type="paragraph" w:styleId="Corpodetexto2">
    <w:name w:val="Body Text 2"/>
    <w:basedOn w:val="Normal"/>
    <w:pPr>
      <w:jc w:val="center"/>
    </w:pPr>
    <w:rPr>
      <w:i/>
      <w:sz w:val="52"/>
      <w:szCs w:val="52"/>
    </w:rPr>
  </w:style>
  <w:style w:type="paragraph" w:styleId="Cabealho">
    <w:name w:val="header"/>
    <w:basedOn w:val="Normal"/>
    <w:link w:val="CabealhoCarter"/>
    <w:uiPriority w:val="99"/>
    <w:unhideWhenUsed/>
    <w:rsid w:val="004D1F4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D1F48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4D1F4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D1F48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ogo\AppData\Roaming\Microsoft\Templates\Etiqueta%20da%20caixa%20do%20C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E3242-6792-42D3-8EF0-896227F067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A2961A-68E5-40A7-81DB-C72323E2D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Etiqueta da caixa do CD</Template>
  <TotalTime>29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Aires</dc:creator>
  <cp:keywords/>
  <dc:description/>
  <cp:lastModifiedBy>Diogo Aires</cp:lastModifiedBy>
  <cp:revision>1</cp:revision>
  <cp:lastPrinted>2002-04-02T23:19:00Z</cp:lastPrinted>
  <dcterms:created xsi:type="dcterms:W3CDTF">2018-07-15T19:00:00Z</dcterms:created>
  <dcterms:modified xsi:type="dcterms:W3CDTF">2018-07-15T19:30:00Z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TC060872982070</vt:lpwstr>
  </property>
</Properties>
</file>